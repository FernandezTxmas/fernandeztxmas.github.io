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36BF1A4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1F18671" w14:textId="3A23E5C8" w:rsidR="00523479" w:rsidRPr="00906BEE" w:rsidRDefault="00FB0EC9" w:rsidP="00523479">
            <w:pPr>
              <w:pStyle w:val="Iniciales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1B7014D" wp14:editId="579DFF5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D2D315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alias w:val="Escriba las iniciales:"/>
                <w:tag w:val="Escriba las iniciales:"/>
                <w:id w:val="1294946935"/>
                <w:placeholder>
                  <w:docPart w:val="993F5EF9AB1741708A69A1D51B41ECCA"/>
                </w:placeholder>
                <w:temporary/>
                <w:showingPlcHdr/>
                <w15:appearance w15:val="hidden"/>
              </w:sdtPr>
              <w:sdtContent>
                <w:r w:rsidR="00772919">
                  <w:rPr>
                    <w:lang w:bidi="es-ES"/>
                  </w:rPr>
                  <w:t>SN</w:t>
                </w:r>
              </w:sdtContent>
            </w:sdt>
          </w:p>
          <w:p w14:paraId="29BF43CA" w14:textId="77777777" w:rsidR="00A50939" w:rsidRPr="00906BEE" w:rsidRDefault="00000000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1DB613EA753F4AFAABD25A0178DCEB19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58753776" w14:textId="7007EAF5" w:rsidR="002C2CDD" w:rsidRPr="00906BEE" w:rsidRDefault="0027323E" w:rsidP="0027323E">
            <w:r>
              <w:t xml:space="preserve">Desarrollarme aún más como desarrollador </w:t>
            </w:r>
            <w:r w:rsidR="0093117F">
              <w:t>y como persona, intentando siempre lo mejor para la empresa.</w:t>
            </w:r>
          </w:p>
          <w:p w14:paraId="23DD7C11" w14:textId="77777777" w:rsidR="002C2CDD" w:rsidRPr="00906BEE" w:rsidRDefault="0000000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7AC168E3A0A44963881F6FE13F27D301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02ED559F" w14:textId="32708529" w:rsidR="00741125" w:rsidRPr="00906BEE" w:rsidRDefault="0093117F" w:rsidP="00741125">
            <w:r>
              <w:t>Teniendo conocimientos sobre razonamiento lógico, puedo hallar soluciones a otros problemas gracias a mi carrera universitaria que aún estoy cursando, esto me brinda mas alcance en mi labor, mas allá de la que me quiera desarrollar como Diseñador/Desarrollador Web.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2D34EFD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5FA6623" w14:textId="6803A223" w:rsidR="00C612DA" w:rsidRPr="00906BEE" w:rsidRDefault="00000000" w:rsidP="00C612DA">
                  <w:pPr>
                    <w:pStyle w:val="Ttulo1"/>
                    <w:outlineLvl w:val="0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3019A020111B478A877FCE5E83070768"/>
                      </w:placeholder>
                      <w15:appearance w15:val="hidden"/>
                    </w:sdtPr>
                    <w:sdtContent>
                      <w:r w:rsidR="0027323E">
                        <w:t>francisco fernández</w:t>
                      </w:r>
                    </w:sdtContent>
                  </w:sdt>
                </w:p>
                <w:p w14:paraId="522D4174" w14:textId="69E51010" w:rsidR="00906BEE" w:rsidRPr="00906BEE" w:rsidRDefault="00000000" w:rsidP="00906BEE">
                  <w:pPr>
                    <w:pStyle w:val="Ttulo2"/>
                    <w:outlineLvl w:val="1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26922A5ECD254CE596233D6BC4D510B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27323E">
                        <w:t>programador web jr</w:t>
                      </w:r>
                    </w:sdtContent>
                  </w:sdt>
                  <w:r w:rsidR="007D6458" w:rsidRPr="007D6458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ínculo a otras propiedades en línea:"/>
                      <w:tag w:val="Vínculo a otras propiedades en línea:"/>
                      <w:id w:val="-760060136"/>
                      <w:placeholder>
                        <w:docPart w:val="74C90EEC556B4E06A0DE9DE74E68944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27323E">
                        <w:t>html, css, javascript</w:t>
                      </w:r>
                    </w:sdtContent>
                  </w:sdt>
                </w:p>
              </w:tc>
            </w:tr>
          </w:tbl>
          <w:p w14:paraId="62E19F69" w14:textId="77777777" w:rsidR="002C2CDD" w:rsidRPr="00906BEE" w:rsidRDefault="00000000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865E2B51FEF74D728057BA58F88DD90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04AD619B" w14:textId="77777777" w:rsidR="002C2CDD" w:rsidRPr="00906BEE" w:rsidRDefault="00000000" w:rsidP="007569C1">
            <w:pPr>
              <w:pStyle w:val="Ttulo4"/>
            </w:pPr>
            <w:sdt>
              <w:sdtPr>
                <w:alias w:val="Escriba el puesto 1:"/>
                <w:tag w:val="Escriba el puesto 1:"/>
                <w:id w:val="287256568"/>
                <w:placeholder>
                  <w:docPart w:val="EA2702107D0A45C79A57B3E1F6E007B5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Puesto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empresa 1:"/>
                <w:tag w:val="Escriba la empresa 1:"/>
                <w:id w:val="-1857334048"/>
                <w:placeholder>
                  <w:docPart w:val="FA24F17CDA8F467DB677EA7C33CDE28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Compañía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fecha de inicio del puesto de trabajo 1:"/>
                <w:tag w:val="Escriba la fecha de inicio del puesto de trabajo 1:"/>
                <w:id w:val="-667248424"/>
                <w:placeholder>
                  <w:docPart w:val="D6502B9104154228808726BB6BBFF535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Fecha de inicio</w:t>
                </w:r>
              </w:sdtContent>
            </w:sdt>
            <w:r w:rsidR="002C2CDD" w:rsidRPr="00906BEE">
              <w:rPr>
                <w:lang w:bidi="es-ES"/>
              </w:rPr>
              <w:t xml:space="preserve"> – </w:t>
            </w:r>
            <w:sdt>
              <w:sdtPr>
                <w:alias w:val="Escriba la fecha de finalización del puesto de trabajo 1:"/>
                <w:tag w:val="Escriba la fecha de finalización del puesto de trabajo 1:"/>
                <w:id w:val="1198581279"/>
                <w:placeholder>
                  <w:docPart w:val="5BDDC30D7CCB4627B199A11D002738D2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rPr>
                    <w:lang w:bidi="es-ES"/>
                  </w:rPr>
                  <w:t>Fecha de finalización</w:t>
                </w:r>
              </w:sdtContent>
            </w:sdt>
          </w:p>
          <w:sdt>
            <w:sdtPr>
              <w:alias w:val="Escriba los detalles de su experiencia 1:"/>
              <w:tag w:val="Escriba los detalles de su experiencia 1:"/>
              <w:id w:val="564761840"/>
              <w:placeholder>
                <w:docPart w:val="805191A404264D569FE7445898A7DD92"/>
              </w:placeholder>
              <w:temporary/>
              <w:showingPlcHdr/>
              <w15:appearance w15:val="hidden"/>
            </w:sdtPr>
            <w:sdtContent>
              <w:p w14:paraId="0A861E5A" w14:textId="77777777" w:rsidR="002C2CDD" w:rsidRPr="00906BEE" w:rsidRDefault="002C2CDD" w:rsidP="007569C1">
                <w:r w:rsidRPr="00906BEE">
                  <w:rPr>
                    <w:lang w:bidi="es-ES"/>
                  </w:rPr>
                  <w:t>Realice un resumen de sus responsabilidades principales, de sus cargos directivos y de sus logros más destacados. No lo indique todo; incluya solo los datos relevantes que muestren la eficacia de su trabajo.</w:t>
                </w:r>
              </w:p>
            </w:sdtContent>
          </w:sdt>
          <w:p w14:paraId="56470829" w14:textId="77777777" w:rsidR="002C2CDD" w:rsidRPr="00906BEE" w:rsidRDefault="00000000" w:rsidP="007569C1">
            <w:pPr>
              <w:pStyle w:val="Ttulo4"/>
            </w:pPr>
            <w:sdt>
              <w:sdtPr>
                <w:alias w:val="Escriba el puesto 2:"/>
                <w:tag w:val="Escriba el puesto 2:"/>
                <w:id w:val="1752540770"/>
                <w:placeholder>
                  <w:docPart w:val="93FC7CDA348F4DB6B44DACF360A6FE5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Puesto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empresa 2:"/>
                <w:tag w:val="Escriba la empresa 2:"/>
                <w:id w:val="1314912929"/>
                <w:placeholder>
                  <w:docPart w:val="3424528E1AB34C6DA924D6DA50D9A59D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Compañía</w:t>
                </w:r>
              </w:sdtContent>
            </w:sdt>
            <w:r w:rsidR="002C2CDD" w:rsidRPr="00906BEE">
              <w:rPr>
                <w:lang w:bidi="es-ES"/>
              </w:rPr>
              <w:t xml:space="preserve"> • </w:t>
            </w:r>
            <w:sdt>
              <w:sdtPr>
                <w:alias w:val="Escriba la fecha de inicio del puesto de trabajo 2:"/>
                <w:tag w:val="Escriba la fecha de inicio del puesto de trabajo 2:"/>
                <w:id w:val="156656456"/>
                <w:placeholder>
                  <w:docPart w:val="B3A120BBBE874A2BB433BAFA02CC8805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rPr>
                    <w:lang w:bidi="es-ES"/>
                  </w:rPr>
                  <w:t>Fecha de inicio</w:t>
                </w:r>
              </w:sdtContent>
            </w:sdt>
            <w:r w:rsidR="002C2CDD" w:rsidRPr="00906BEE">
              <w:rPr>
                <w:lang w:bidi="es-ES"/>
              </w:rPr>
              <w:t xml:space="preserve"> – </w:t>
            </w:r>
            <w:sdt>
              <w:sdtPr>
                <w:alias w:val="Escriba la fecha de finalización del puesto de trabajo 2:"/>
                <w:tag w:val="Escriba la fecha de finalización del puesto de trabajo 2:"/>
                <w:id w:val="545882806"/>
                <w:placeholder>
                  <w:docPart w:val="CD702FC3AADF4FA4822A6389F2BDC898"/>
                </w:placeholder>
                <w:temporary/>
                <w:showingPlcHdr/>
                <w15:appearance w15:val="hidden"/>
              </w:sdtPr>
              <w:sdtContent>
                <w:r w:rsidR="00F47E97" w:rsidRPr="00906BEE">
                  <w:rPr>
                    <w:lang w:bidi="es-ES"/>
                  </w:rPr>
                  <w:t>Fecha de finalización</w:t>
                </w:r>
              </w:sdtContent>
            </w:sdt>
          </w:p>
          <w:p w14:paraId="7E10DFD6" w14:textId="77777777" w:rsidR="002C2CDD" w:rsidRPr="00906BEE" w:rsidRDefault="00000000" w:rsidP="007569C1">
            <w:sdt>
              <w:sdtPr>
                <w:alias w:val="Escriba los detalles de su experiencia 2:"/>
                <w:tag w:val="Escriba los detalles de su experiencia 2:"/>
                <w:id w:val="-423336076"/>
                <w:placeholder>
                  <w:docPart w:val="00D6A23E3D9E4A29937123A39BE1AC18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14:paraId="686817DD" w14:textId="77777777" w:rsidR="002C2CDD" w:rsidRPr="00906BEE" w:rsidRDefault="0000000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DC9D758B80CC420D9BA5625562FF53E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7C6874B0" w14:textId="60DD872B" w:rsidR="002C2CDD" w:rsidRPr="00906BEE" w:rsidRDefault="0027323E" w:rsidP="007569C1">
            <w:pPr>
              <w:pStyle w:val="Ttulo4"/>
            </w:pPr>
            <w:r>
              <w:t>Diseño web responsivo</w:t>
            </w:r>
            <w:r w:rsidR="002C2CDD" w:rsidRPr="00906BEE">
              <w:rPr>
                <w:lang w:bidi="es-ES"/>
              </w:rPr>
              <w:t xml:space="preserve"> • </w:t>
            </w:r>
            <w:r>
              <w:t xml:space="preserve">freecamp </w:t>
            </w:r>
            <w:r w:rsidRPr="00906BEE">
              <w:rPr>
                <w:lang w:bidi="es-ES"/>
              </w:rPr>
              <w:t>•</w:t>
            </w:r>
            <w:r>
              <w:rPr>
                <w:lang w:bidi="es-ES"/>
              </w:rPr>
              <w:t>autodidacta</w:t>
            </w:r>
          </w:p>
          <w:p w14:paraId="4E518A5C" w14:textId="34A836A0" w:rsidR="002C2CDD" w:rsidRPr="00906BEE" w:rsidRDefault="0027323E" w:rsidP="007569C1">
            <w:r>
              <w:t xml:space="preserve">Además de contar con información proveniente de la universidad decidí embarcarme en el diseño web, haciendo cursos, entre ellos de </w:t>
            </w:r>
            <w:proofErr w:type="spellStart"/>
            <w:r>
              <w:t>FreeCamp</w:t>
            </w:r>
            <w:proofErr w:type="spellEnd"/>
            <w:r>
              <w:t>, y muchos más online de forma autodidacta.</w:t>
            </w:r>
          </w:p>
          <w:p w14:paraId="2935C02B" w14:textId="456350DC" w:rsidR="002C2CDD" w:rsidRPr="00906BEE" w:rsidRDefault="0027323E" w:rsidP="007569C1">
            <w:pPr>
              <w:pStyle w:val="Ttulo4"/>
            </w:pPr>
            <w:r>
              <w:t>analista en sistemas</w:t>
            </w:r>
            <w:r w:rsidR="002C2CDD" w:rsidRPr="00906BEE">
              <w:rPr>
                <w:lang w:bidi="es-ES"/>
              </w:rPr>
              <w:t xml:space="preserve"> • </w:t>
            </w:r>
            <w:r>
              <w:t>licenciatura en sistemas</w:t>
            </w:r>
            <w:r w:rsidR="002C2CDD" w:rsidRPr="00906BEE">
              <w:rPr>
                <w:lang w:bidi="es-ES"/>
              </w:rPr>
              <w:t xml:space="preserve"> • </w:t>
            </w:r>
            <w:r w:rsidRPr="0027323E">
              <w:t>Universidad Nacional de la Patagonia San Juan Bosco</w:t>
            </w:r>
          </w:p>
          <w:p w14:paraId="0E19F5CF" w14:textId="3433BE93" w:rsidR="002C2CDD" w:rsidRPr="00906BEE" w:rsidRDefault="0027323E" w:rsidP="007569C1">
            <w:r>
              <w:t>Cursando actualmente Licenciatura en Sistemas, que engloba el Analista en Sistemas, siendo alumno avanzado de las mismas.</w:t>
            </w:r>
          </w:p>
          <w:p w14:paraId="14F7C4EB" w14:textId="77777777" w:rsidR="002C2CDD" w:rsidRPr="00906BEE" w:rsidRDefault="00000000" w:rsidP="007569C1">
            <w:pPr>
              <w:pStyle w:val="Ttulo3"/>
            </w:pPr>
            <w:sdt>
              <w:sdtPr>
                <w:alias w:val="Experiencia de voluntariado o liderazgo:"/>
                <w:tag w:val="Experiencia de voluntariado o liderazgo:"/>
                <w:id w:val="-1093778966"/>
                <w:placeholder>
                  <w:docPart w:val="CBF2DBA3E24C40BCB7CC7F1530102634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es-ES"/>
                  </w:rPr>
                  <w:t>Experiencia de voluntariado o dirección</w:t>
                </w:r>
              </w:sdtContent>
            </w:sdt>
          </w:p>
          <w:p w14:paraId="004A2020" w14:textId="77777777" w:rsidR="00741125" w:rsidRPr="00906BEE" w:rsidRDefault="00000000" w:rsidP="00741125">
            <w:sdt>
              <w:sdtPr>
                <w:alias w:val="Escriba los detalles de su experiencia de voluntariado o de dirección:"/>
                <w:tag w:val="Escriba los detalles de su experiencia de voluntariado o de dirección:"/>
                <w:id w:val="1952504710"/>
                <w:placeholder>
                  <w:docPart w:val="6E5499ECADE74C57824E5566A87EFB84"/>
                </w:placeholder>
                <w:temporary/>
                <w:showingPlcHdr/>
                <w15:appearance w15:val="hidden"/>
              </w:sdtPr>
              <w:sdtContent>
                <w:r w:rsidR="00E22E87" w:rsidRPr="00906BEE">
                  <w:rPr>
                    <w:lang w:bidi="es-ES"/>
                  </w:rPr>
                  <w:t>¿Ha administrado un equipo de un club, liderado un proyecto para su organización benéfica favorita o ha editado el periódico de su centro educativo? Prosiga y describa las experiencias que ilustran sus habilidades de dirección.</w:t>
                </w:r>
              </w:sdtContent>
            </w:sdt>
          </w:p>
        </w:tc>
      </w:tr>
    </w:tbl>
    <w:p w14:paraId="5C610265" w14:textId="0E330D9D" w:rsidR="00826A10" w:rsidRDefault="001A0EF4" w:rsidP="00E22E87">
      <w:pPr>
        <w:pStyle w:val="Sinespaciado"/>
      </w:pPr>
      <w:r>
        <w:rPr>
          <w:noProof/>
          <w:lang w:bidi="es-ES"/>
        </w:rPr>
        <w:drawing>
          <wp:anchor distT="0" distB="0" distL="114300" distR="114300" simplePos="0" relativeHeight="251660288" behindDoc="0" locked="0" layoutInCell="1" allowOverlap="1" wp14:anchorId="3C26ABBC" wp14:editId="6359E5D4">
            <wp:simplePos x="0" y="0"/>
            <wp:positionH relativeFrom="column">
              <wp:posOffset>-48895</wp:posOffset>
            </wp:positionH>
            <wp:positionV relativeFrom="paragraph">
              <wp:posOffset>-7863205</wp:posOffset>
            </wp:positionV>
            <wp:extent cx="1945640" cy="1895475"/>
            <wp:effectExtent l="95250" t="76200" r="92710" b="98107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" b="1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895475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A5BFAD" w14:textId="77777777" w:rsidR="00C62C50" w:rsidRDefault="00C62C50" w:rsidP="00826A10"/>
    <w:sectPr w:rsidR="00C62C50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F7DB" w14:textId="77777777" w:rsidR="00A3548D" w:rsidRDefault="00A3548D" w:rsidP="00713050">
      <w:pPr>
        <w:spacing w:line="240" w:lineRule="auto"/>
      </w:pPr>
      <w:r>
        <w:separator/>
      </w:r>
    </w:p>
  </w:endnote>
  <w:endnote w:type="continuationSeparator" w:id="0">
    <w:p w14:paraId="7D1403AF" w14:textId="77777777" w:rsidR="00A3548D" w:rsidRDefault="00A3548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E55876B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603463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7950A5E" wp14:editId="0BBB9D15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E00BB9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rNXGmCAIAADtOAAADgAAAAAAAAAAAAAAAAAuAgAAZHJzL2Uyb0RvYy54bWxQSwECLQAUAAYA&#10;CAAAACEAaEcb0NgAAAADAQAADwAAAAAAAAAAAAAAAAB6CgAAZHJzL2Rvd25yZXYueG1sUEsFBgAA&#10;AAAEAAQA8wAAAH8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C6AEB4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785D571" wp14:editId="245A2D57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534EAD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ee26RnBIAAPFkAAAOAAAAAAAAAAAAAAAAAC4CAABkcnMvZTJvRG9jLnhtbFBLAQIt&#10;ABQABgAIAAAAIQBoRxvQ2AAAAAMBAAAPAAAAAAAAAAAAAAAAAPYUAABkcnMvZG93bnJldi54bWxQ&#10;SwUGAAAAAAQABADzAAAA+xU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290915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28A1B8D" wp14:editId="774FCBDB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7CE03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BN0TUdIhEAAIpdAAAOAAAAAAAAAAAAAAAAAC4C&#10;AABkcnMvZTJvRG9jLnhtbFBLAQItABQABgAIAAAAIQBoRxvQ2AAAAAMBAAAPAAAAAAAAAAAAAAAA&#10;AHwTAABkcnMvZG93bnJldi54bWxQSwUGAAAAAAQABADzAAAAg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4E2E5D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B4C9661" wp14:editId="5431F0F6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C1E0B5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E8I&#10;xMuuEQAAv2MAAA4AAAAAAAAAAAAAAAAALgIAAGRycy9lMm9Eb2MueG1sUEsBAi0AFAAGAAgAAAAh&#10;AGhHG9DYAAAAAwEAAA8AAAAAAAAAAAAAAAAACBQAAGRycy9kb3ducmV2LnhtbFBLBQYAAAAABAAE&#10;APMAAAAN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0487CA67" w14:textId="77777777" w:rsidTr="00826A10">
      <w:sdt>
        <w:sdt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238E159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6B29E620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416E4ED0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FD25EB3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8EEF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7E3BA74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DC6306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AF5F286" wp14:editId="6865BA65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FF63B2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CFB73F" w14:textId="0CC13A0A" w:rsidR="00217980" w:rsidRDefault="0093117F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6BDC40FC" wp14:editId="7BB5FBF4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95A59C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B5AC1B" w14:textId="179B9851" w:rsidR="00217980" w:rsidRDefault="0093117F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72F1B87" wp14:editId="753FDFCC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 descr="Icono vinculado e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3E22D8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AjW1dUxxEAANpjAAAOAAAAAAAAAAAAAAAAAC4CAABkcnMv&#10;ZTJvRG9jLnhtbFBLAQItABQABgAIAAAAIQBoRxvQ2AAAAAMBAAAPAAAAAAAAAAAAAAAAACEUAABk&#10;cnMvZG93bnJldi54bWxQSwUGAAAAAAQABADzAAAAJ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alt="Icono vinculado e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982E79" w14:textId="7E021ED4" w:rsidR="00217980" w:rsidRDefault="00217980" w:rsidP="00217980">
          <w:pPr>
            <w:pStyle w:val="Piedepgina"/>
          </w:pPr>
        </w:p>
      </w:tc>
    </w:tr>
    <w:tr w:rsidR="00217980" w:rsidRPr="001A0EF4" w14:paraId="2485685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18E42E3" w14:textId="7B1F1941" w:rsidR="00811117" w:rsidRPr="00CA3DF1" w:rsidRDefault="0093117F" w:rsidP="003C5528">
          <w:pPr>
            <w:pStyle w:val="Piedepgina"/>
          </w:pPr>
          <w:r>
            <w:t>fernandezfranciscotomas@hotmail.com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0BD0B85" w14:textId="22FAFC8F" w:rsidR="0093117F" w:rsidRDefault="0093117F" w:rsidP="00217980">
          <w:pPr>
            <w:pStyle w:val="Piedepgina"/>
          </w:pPr>
          <w:r>
            <w:t>TELEFONO</w:t>
          </w:r>
        </w:p>
        <w:p w14:paraId="59A8D980" w14:textId="04DDEC40" w:rsidR="00811117" w:rsidRPr="00C2098A" w:rsidRDefault="0093117F" w:rsidP="00217980">
          <w:pPr>
            <w:pStyle w:val="Piedepgina"/>
          </w:pPr>
          <w:r>
            <w:t>2804977916 (ARG)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DACF7F0" w14:textId="28D78D97" w:rsidR="00811117" w:rsidRPr="001A0EF4" w:rsidRDefault="0093117F" w:rsidP="00217980">
          <w:pPr>
            <w:pStyle w:val="Piedepgina"/>
            <w:rPr>
              <w:lang w:val="en-US"/>
            </w:rPr>
          </w:pPr>
          <w:r w:rsidRPr="001A0EF4">
            <w:rPr>
              <w:lang w:val="en-US"/>
            </w:rPr>
            <w:t>linkedin.com/in/francisco-tom%C3%A1s-fern%C3%A1ndez-1b7866239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B0965E" w14:textId="392520A7" w:rsidR="00811117" w:rsidRPr="001A0EF4" w:rsidRDefault="00811117" w:rsidP="00217980">
          <w:pPr>
            <w:pStyle w:val="Piedepgina"/>
            <w:rPr>
              <w:lang w:val="en-US"/>
            </w:rPr>
          </w:pPr>
        </w:p>
      </w:tc>
    </w:tr>
  </w:tbl>
  <w:p w14:paraId="2D01BE48" w14:textId="77777777" w:rsidR="00217980" w:rsidRPr="001A0EF4" w:rsidRDefault="0021798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138C" w14:textId="77777777" w:rsidR="00A3548D" w:rsidRDefault="00A3548D" w:rsidP="00713050">
      <w:pPr>
        <w:spacing w:line="240" w:lineRule="auto"/>
      </w:pPr>
      <w:r>
        <w:separator/>
      </w:r>
    </w:p>
  </w:footnote>
  <w:footnote w:type="continuationSeparator" w:id="0">
    <w:p w14:paraId="74254C62" w14:textId="77777777" w:rsidR="00A3548D" w:rsidRDefault="00A3548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2CC0D34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A4FF3C8" w14:textId="77777777" w:rsidR="00826A10" w:rsidRPr="00906BEE" w:rsidRDefault="00000000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2848126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31DC2FF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FF5DB18" w14:textId="77777777" w:rsidR="001A5CA9" w:rsidRPr="009B3C40" w:rsidRDefault="00000000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A086A5155E7A4B23B99A0EDD29127D1F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45E308FA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67290C11" w14:textId="77777777" w:rsidR="001A5CA9" w:rsidRPr="00F207C0" w:rsidRDefault="001A5CA9" w:rsidP="001A5CA9"/>
      </w:tc>
    </w:tr>
  </w:tbl>
  <w:p w14:paraId="7C750760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84CC93" wp14:editId="72A8FA3E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E4CBA9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78380">
    <w:abstractNumId w:val="9"/>
  </w:num>
  <w:num w:numId="2" w16cid:durableId="1107967976">
    <w:abstractNumId w:val="7"/>
  </w:num>
  <w:num w:numId="3" w16cid:durableId="1369718534">
    <w:abstractNumId w:val="6"/>
  </w:num>
  <w:num w:numId="4" w16cid:durableId="41906146">
    <w:abstractNumId w:val="5"/>
  </w:num>
  <w:num w:numId="5" w16cid:durableId="1723165831">
    <w:abstractNumId w:val="4"/>
  </w:num>
  <w:num w:numId="6" w16cid:durableId="1339040567">
    <w:abstractNumId w:val="8"/>
  </w:num>
  <w:num w:numId="7" w16cid:durableId="2032996351">
    <w:abstractNumId w:val="3"/>
  </w:num>
  <w:num w:numId="8" w16cid:durableId="1402873449">
    <w:abstractNumId w:val="2"/>
  </w:num>
  <w:num w:numId="9" w16cid:durableId="1128427121">
    <w:abstractNumId w:val="1"/>
  </w:num>
  <w:num w:numId="10" w16cid:durableId="186732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3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0EF4"/>
    <w:rsid w:val="001A27BC"/>
    <w:rsid w:val="001A5CA9"/>
    <w:rsid w:val="001B2AC1"/>
    <w:rsid w:val="001B403A"/>
    <w:rsid w:val="001F4583"/>
    <w:rsid w:val="00217980"/>
    <w:rsid w:val="00271662"/>
    <w:rsid w:val="0027323E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161A0"/>
    <w:rsid w:val="00641630"/>
    <w:rsid w:val="00684488"/>
    <w:rsid w:val="006A3CE7"/>
    <w:rsid w:val="006A7746"/>
    <w:rsid w:val="006C4C50"/>
    <w:rsid w:val="006D76B1"/>
    <w:rsid w:val="00702F59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94DE7"/>
    <w:rsid w:val="008A1907"/>
    <w:rsid w:val="008C6BCA"/>
    <w:rsid w:val="008C7B50"/>
    <w:rsid w:val="008E4B30"/>
    <w:rsid w:val="00906BEE"/>
    <w:rsid w:val="009243E7"/>
    <w:rsid w:val="0093117F"/>
    <w:rsid w:val="00985D58"/>
    <w:rsid w:val="009B3C40"/>
    <w:rsid w:val="009F7AD9"/>
    <w:rsid w:val="00A3548D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24C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AppData\Local\Microsoft\Office\16.0\DTS\es-ES%7bA9B06805-CEAB-43FC-9A2C-8B7BB94DBD32%7d\%7b880860D0-ECCB-4FCF-8631-BAAD506D7EE5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3F5EF9AB1741708A69A1D51B41E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19277-78D5-4F94-B0BF-5E94B8A86E65}"/>
      </w:docPartPr>
      <w:docPartBody>
        <w:p w:rsidR="00987967" w:rsidRDefault="00000000">
          <w:pPr>
            <w:pStyle w:val="993F5EF9AB1741708A69A1D51B41ECCA"/>
          </w:pPr>
          <w:r>
            <w:rPr>
              <w:lang w:bidi="es-ES"/>
            </w:rPr>
            <w:t>SN</w:t>
          </w:r>
        </w:p>
      </w:docPartBody>
    </w:docPart>
    <w:docPart>
      <w:docPartPr>
        <w:name w:val="1DB613EA753F4AFAABD25A0178DCE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1AF10-61C7-4DF8-A55C-0DE98B01F5EA}"/>
      </w:docPartPr>
      <w:docPartBody>
        <w:p w:rsidR="00987967" w:rsidRDefault="00000000">
          <w:pPr>
            <w:pStyle w:val="1DB613EA753F4AFAABD25A0178DCEB19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7AC168E3A0A44963881F6FE13F27D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7588-314B-427A-9CDC-A86E24C8D751}"/>
      </w:docPartPr>
      <w:docPartBody>
        <w:p w:rsidR="00987967" w:rsidRDefault="00000000">
          <w:pPr>
            <w:pStyle w:val="7AC168E3A0A44963881F6FE13F27D301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3019A020111B478A877FCE5E83070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793C1-0F14-4AA2-8823-7AD3FE3B4E8D}"/>
      </w:docPartPr>
      <w:docPartBody>
        <w:p w:rsidR="00987967" w:rsidRDefault="00000000">
          <w:pPr>
            <w:pStyle w:val="3019A020111B478A877FCE5E83070768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6922A5ECD254CE596233D6BC4D51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34BB-24A5-4049-AB99-F6E3628A5EA6}"/>
      </w:docPartPr>
      <w:docPartBody>
        <w:p w:rsidR="00987967" w:rsidRDefault="00000000">
          <w:pPr>
            <w:pStyle w:val="26922A5ECD254CE596233D6BC4D510BF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74C90EEC556B4E06A0DE9DE74E689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0E7C-6655-40C9-9C2D-FA7755A6B24C}"/>
      </w:docPartPr>
      <w:docPartBody>
        <w:p w:rsidR="00987967" w:rsidRDefault="00000000">
          <w:pPr>
            <w:pStyle w:val="74C90EEC556B4E06A0DE9DE74E689447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865E2B51FEF74D728057BA58F88DD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C1CC4-8480-48E0-A3D7-EF6B64ED1093}"/>
      </w:docPartPr>
      <w:docPartBody>
        <w:p w:rsidR="00987967" w:rsidRDefault="00000000">
          <w:pPr>
            <w:pStyle w:val="865E2B51FEF74D728057BA58F88DD902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EA2702107D0A45C79A57B3E1F6E00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C0DDF-4914-4683-92BE-B81821C9FFC3}"/>
      </w:docPartPr>
      <w:docPartBody>
        <w:p w:rsidR="00987967" w:rsidRDefault="00000000">
          <w:pPr>
            <w:pStyle w:val="EA2702107D0A45C79A57B3E1F6E007B5"/>
          </w:pPr>
          <w:r w:rsidRPr="00906BEE">
            <w:rPr>
              <w:lang w:bidi="es-ES"/>
            </w:rPr>
            <w:t>Puesto</w:t>
          </w:r>
        </w:p>
      </w:docPartBody>
    </w:docPart>
    <w:docPart>
      <w:docPartPr>
        <w:name w:val="FA24F17CDA8F467DB677EA7C33CDE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0A9BD-64CF-4649-9D7F-088FAACC3194}"/>
      </w:docPartPr>
      <w:docPartBody>
        <w:p w:rsidR="00987967" w:rsidRDefault="00000000">
          <w:pPr>
            <w:pStyle w:val="FA24F17CDA8F467DB677EA7C33CDE283"/>
          </w:pPr>
          <w:r w:rsidRPr="00906BEE">
            <w:rPr>
              <w:lang w:bidi="es-ES"/>
            </w:rPr>
            <w:t>Compañía</w:t>
          </w:r>
        </w:p>
      </w:docPartBody>
    </w:docPart>
    <w:docPart>
      <w:docPartPr>
        <w:name w:val="D6502B9104154228808726BB6BBFF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5AE64-D645-4480-89BD-F9D81695C254}"/>
      </w:docPartPr>
      <w:docPartBody>
        <w:p w:rsidR="00987967" w:rsidRDefault="00000000">
          <w:pPr>
            <w:pStyle w:val="D6502B9104154228808726BB6BBFF535"/>
          </w:pPr>
          <w:r w:rsidRPr="00906BEE">
            <w:rPr>
              <w:lang w:bidi="es-ES"/>
            </w:rPr>
            <w:t>Fecha de inicio</w:t>
          </w:r>
        </w:p>
      </w:docPartBody>
    </w:docPart>
    <w:docPart>
      <w:docPartPr>
        <w:name w:val="5BDDC30D7CCB4627B199A11D00273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D03F9-627A-4ACD-81C5-C26330E63263}"/>
      </w:docPartPr>
      <w:docPartBody>
        <w:p w:rsidR="00987967" w:rsidRDefault="00000000">
          <w:pPr>
            <w:pStyle w:val="5BDDC30D7CCB4627B199A11D002738D2"/>
          </w:pPr>
          <w:r w:rsidRPr="00906BEE">
            <w:rPr>
              <w:lang w:bidi="es-ES"/>
            </w:rPr>
            <w:t>Fecha de finalización</w:t>
          </w:r>
        </w:p>
      </w:docPartBody>
    </w:docPart>
    <w:docPart>
      <w:docPartPr>
        <w:name w:val="805191A404264D569FE7445898A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791BF-5684-40C3-81F2-B557FFF281CA}"/>
      </w:docPartPr>
      <w:docPartBody>
        <w:p w:rsidR="00987967" w:rsidRDefault="00000000">
          <w:pPr>
            <w:pStyle w:val="805191A404264D569FE7445898A7DD92"/>
          </w:pPr>
          <w:r w:rsidRPr="00906BEE">
            <w:rPr>
              <w:lang w:bidi="es-ES"/>
            </w:rPr>
            <w:t>Realice un resumen de sus responsabilidades principales, de sus cargos directivos y de sus logros más destacados. No lo indique todo; incluya solo los datos relevantes que muestren la eficacia de su trabajo.</w:t>
          </w:r>
        </w:p>
      </w:docPartBody>
    </w:docPart>
    <w:docPart>
      <w:docPartPr>
        <w:name w:val="93FC7CDA348F4DB6B44DACF360A6F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B1E2C-2804-4A38-9BDC-FB5E4DC855B3}"/>
      </w:docPartPr>
      <w:docPartBody>
        <w:p w:rsidR="00987967" w:rsidRDefault="00000000">
          <w:pPr>
            <w:pStyle w:val="93FC7CDA348F4DB6B44DACF360A6FE58"/>
          </w:pPr>
          <w:r w:rsidRPr="00906BEE">
            <w:rPr>
              <w:lang w:bidi="es-ES"/>
            </w:rPr>
            <w:t>Puesto</w:t>
          </w:r>
        </w:p>
      </w:docPartBody>
    </w:docPart>
    <w:docPart>
      <w:docPartPr>
        <w:name w:val="3424528E1AB34C6DA924D6DA50D9A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643AE-1F19-4D68-92C9-4CDD67795266}"/>
      </w:docPartPr>
      <w:docPartBody>
        <w:p w:rsidR="00987967" w:rsidRDefault="00000000">
          <w:pPr>
            <w:pStyle w:val="3424528E1AB34C6DA924D6DA50D9A59D"/>
          </w:pPr>
          <w:r w:rsidRPr="00906BEE">
            <w:rPr>
              <w:lang w:bidi="es-ES"/>
            </w:rPr>
            <w:t>Compañía</w:t>
          </w:r>
        </w:p>
      </w:docPartBody>
    </w:docPart>
    <w:docPart>
      <w:docPartPr>
        <w:name w:val="B3A120BBBE874A2BB433BAFA02CC8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F0BEC-9EF8-4EE8-B5E5-5A28910DBE4E}"/>
      </w:docPartPr>
      <w:docPartBody>
        <w:p w:rsidR="00987967" w:rsidRDefault="00000000">
          <w:pPr>
            <w:pStyle w:val="B3A120BBBE874A2BB433BAFA02CC8805"/>
          </w:pPr>
          <w:r w:rsidRPr="00906BEE">
            <w:rPr>
              <w:lang w:bidi="es-ES"/>
            </w:rPr>
            <w:t>Fecha de inicio</w:t>
          </w:r>
        </w:p>
      </w:docPartBody>
    </w:docPart>
    <w:docPart>
      <w:docPartPr>
        <w:name w:val="CD702FC3AADF4FA4822A6389F2BD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6DFA6-FF3E-4423-82CD-488249E26CFA}"/>
      </w:docPartPr>
      <w:docPartBody>
        <w:p w:rsidR="00987967" w:rsidRDefault="00000000">
          <w:pPr>
            <w:pStyle w:val="CD702FC3AADF4FA4822A6389F2BDC898"/>
          </w:pPr>
          <w:r w:rsidRPr="00906BEE">
            <w:rPr>
              <w:lang w:bidi="es-ES"/>
            </w:rPr>
            <w:t>Fecha de finalización</w:t>
          </w:r>
        </w:p>
      </w:docPartBody>
    </w:docPart>
    <w:docPart>
      <w:docPartPr>
        <w:name w:val="00D6A23E3D9E4A29937123A39BE1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453A5-92E6-4B18-814C-9DF75B9FB7EA}"/>
      </w:docPartPr>
      <w:docPartBody>
        <w:p w:rsidR="00987967" w:rsidRDefault="00000000">
          <w:pPr>
            <w:pStyle w:val="00D6A23E3D9E4A29937123A39BE1AC18"/>
          </w:pPr>
          <w:r w:rsidRPr="00906BE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DC9D758B80CC420D9BA5625562FF5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C1866-73B6-4925-B549-017654CEDCA5}"/>
      </w:docPartPr>
      <w:docPartBody>
        <w:p w:rsidR="00987967" w:rsidRDefault="00000000">
          <w:pPr>
            <w:pStyle w:val="DC9D758B80CC420D9BA5625562FF53E3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A086A5155E7A4B23B99A0EDD2912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D816-491B-4C75-92F2-D385EA66826E}"/>
      </w:docPartPr>
      <w:docPartBody>
        <w:p w:rsidR="00987967" w:rsidRDefault="00000000">
          <w:pPr>
            <w:pStyle w:val="A086A5155E7A4B23B99A0EDD29127D1F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CBF2DBA3E24C40BCB7CC7F153010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CBEF4-87AF-4E28-8B49-1B15A0BCE197}"/>
      </w:docPartPr>
      <w:docPartBody>
        <w:p w:rsidR="00987967" w:rsidRDefault="00000000">
          <w:pPr>
            <w:pStyle w:val="CBF2DBA3E24C40BCB7CC7F1530102634"/>
          </w:pPr>
          <w:r w:rsidRPr="00906BEE">
            <w:rPr>
              <w:lang w:bidi="es-ES"/>
            </w:rPr>
            <w:t>Experiencia de voluntariado o dirección</w:t>
          </w:r>
        </w:p>
      </w:docPartBody>
    </w:docPart>
    <w:docPart>
      <w:docPartPr>
        <w:name w:val="6E5499ECADE74C57824E5566A87E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DC03-37F8-4715-B548-6A349C256ABD}"/>
      </w:docPartPr>
      <w:docPartBody>
        <w:p w:rsidR="00987967" w:rsidRDefault="00000000">
          <w:pPr>
            <w:pStyle w:val="6E5499ECADE74C57824E5566A87EFB84"/>
          </w:pPr>
          <w:r w:rsidRPr="00906BEE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dirección.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56"/>
    <w:rsid w:val="00987967"/>
    <w:rsid w:val="00D05E56"/>
    <w:rsid w:val="00D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3F5EF9AB1741708A69A1D51B41ECCA">
    <w:name w:val="993F5EF9AB1741708A69A1D51B41ECCA"/>
  </w:style>
  <w:style w:type="paragraph" w:customStyle="1" w:styleId="1DB613EA753F4AFAABD25A0178DCEB19">
    <w:name w:val="1DB613EA753F4AFAABD25A0178DCEB19"/>
  </w:style>
  <w:style w:type="paragraph" w:customStyle="1" w:styleId="7AC168E3A0A44963881F6FE13F27D301">
    <w:name w:val="7AC168E3A0A44963881F6FE13F27D301"/>
  </w:style>
  <w:style w:type="paragraph" w:customStyle="1" w:styleId="3019A020111B478A877FCE5E83070768">
    <w:name w:val="3019A020111B478A877FCE5E83070768"/>
  </w:style>
  <w:style w:type="paragraph" w:customStyle="1" w:styleId="26922A5ECD254CE596233D6BC4D510BF">
    <w:name w:val="26922A5ECD254CE596233D6BC4D510BF"/>
  </w:style>
  <w:style w:type="paragraph" w:customStyle="1" w:styleId="74C90EEC556B4E06A0DE9DE74E689447">
    <w:name w:val="74C90EEC556B4E06A0DE9DE74E689447"/>
  </w:style>
  <w:style w:type="paragraph" w:customStyle="1" w:styleId="865E2B51FEF74D728057BA58F88DD902">
    <w:name w:val="865E2B51FEF74D728057BA58F88DD902"/>
  </w:style>
  <w:style w:type="paragraph" w:customStyle="1" w:styleId="EA2702107D0A45C79A57B3E1F6E007B5">
    <w:name w:val="EA2702107D0A45C79A57B3E1F6E007B5"/>
  </w:style>
  <w:style w:type="paragraph" w:customStyle="1" w:styleId="FA24F17CDA8F467DB677EA7C33CDE283">
    <w:name w:val="FA24F17CDA8F467DB677EA7C33CDE283"/>
  </w:style>
  <w:style w:type="paragraph" w:customStyle="1" w:styleId="D6502B9104154228808726BB6BBFF535">
    <w:name w:val="D6502B9104154228808726BB6BBFF535"/>
  </w:style>
  <w:style w:type="paragraph" w:customStyle="1" w:styleId="5BDDC30D7CCB4627B199A11D002738D2">
    <w:name w:val="5BDDC30D7CCB4627B199A11D002738D2"/>
  </w:style>
  <w:style w:type="paragraph" w:customStyle="1" w:styleId="805191A404264D569FE7445898A7DD92">
    <w:name w:val="805191A404264D569FE7445898A7DD92"/>
  </w:style>
  <w:style w:type="paragraph" w:customStyle="1" w:styleId="93FC7CDA348F4DB6B44DACF360A6FE58">
    <w:name w:val="93FC7CDA348F4DB6B44DACF360A6FE58"/>
  </w:style>
  <w:style w:type="paragraph" w:customStyle="1" w:styleId="3424528E1AB34C6DA924D6DA50D9A59D">
    <w:name w:val="3424528E1AB34C6DA924D6DA50D9A59D"/>
  </w:style>
  <w:style w:type="paragraph" w:customStyle="1" w:styleId="B3A120BBBE874A2BB433BAFA02CC8805">
    <w:name w:val="B3A120BBBE874A2BB433BAFA02CC8805"/>
  </w:style>
  <w:style w:type="paragraph" w:customStyle="1" w:styleId="CD702FC3AADF4FA4822A6389F2BDC898">
    <w:name w:val="CD702FC3AADF4FA4822A6389F2BDC898"/>
  </w:style>
  <w:style w:type="paragraph" w:customStyle="1" w:styleId="00D6A23E3D9E4A29937123A39BE1AC18">
    <w:name w:val="00D6A23E3D9E4A29937123A39BE1AC18"/>
  </w:style>
  <w:style w:type="paragraph" w:customStyle="1" w:styleId="DC9D758B80CC420D9BA5625562FF53E3">
    <w:name w:val="DC9D758B80CC420D9BA5625562FF53E3"/>
  </w:style>
  <w:style w:type="paragraph" w:customStyle="1" w:styleId="A086A5155E7A4B23B99A0EDD29127D1F">
    <w:name w:val="A086A5155E7A4B23B99A0EDD29127D1F"/>
  </w:style>
  <w:style w:type="paragraph" w:customStyle="1" w:styleId="CBF2DBA3E24C40BCB7CC7F1530102634">
    <w:name w:val="CBF2DBA3E24C40BCB7CC7F1530102634"/>
  </w:style>
  <w:style w:type="paragraph" w:customStyle="1" w:styleId="6E5499ECADE74C57824E5566A87EFB84">
    <w:name w:val="6E5499ECADE74C57824E5566A87EF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{880860D0-ECCB-4FCF-8631-BAAD506D7EE5}tf16392716_win32</Template>
  <TotalTime>0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programador web jr</dc:subject>
  <dc:creator/>
  <cp:keywords/>
  <dc:description>html, css, javascript</dc:description>
  <cp:lastModifiedBy/>
  <cp:revision>1</cp:revision>
  <dcterms:created xsi:type="dcterms:W3CDTF">2022-08-19T00:26:00Z</dcterms:created>
  <dcterms:modified xsi:type="dcterms:W3CDTF">2022-08-22T13:56:00Z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